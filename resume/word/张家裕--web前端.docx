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988695</wp:posOffset>
                </wp:positionV>
                <wp:extent cx="215900" cy="215900"/>
                <wp:effectExtent l="0" t="0" r="12700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44" name="剪去对角的矩形 44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06" y="28589"/>
                            <a:ext cx="180005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25pt;margin-top:77.85pt;height:17pt;width:17pt;z-index:251674624;mso-width-relative:page;mso-height-relative:page;" coordorigin="-9525,-9525" coordsize="252000,252000" o:gfxdata="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VJJgk70AAADb&#10;AAAADwAAAGRycy9kb3ducmV2LnhtbEWP3WrCQBSE7wt9h+UUelc3kWAlukoRautd/XmAQ/aYRLNn&#10;w+5ptH16Vyj0cpiZb5j58uo6NVCIrWcD+SgDRVx523Jt4LB/f5mCioJssfNMBn4ownLx+DDH0voL&#10;b2nYSa0ShGOJBhqRvtQ6Vg05jCPfEyfv6INDSTLU2ga8JLjr9DjLJtphy2mhwZ5WDVXn3bczsPmw&#10;6247rMbDbxHyr5PI+vVNjHl+yrMZKKGr/If/2p/WQFHA/Uv6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mCTvQAA&#10;ANsAAAAPAAAAAAAAAAEAIAAAACIAAABkcnMvZG93bnJldi54bWxQSwECFAAUAAAACACHTuJAMy8F&#10;njsAAAA5AAAAEAAAAAAAAAABACAAAAAMAQAAZHJzL3NoYXBleG1sLnhtbFBLBQYAAAAABgAGAFsB&#10;AAC2AwAAAAA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28606;top:28589;height:180000;width:180005;" filled="f" o:preferrelative="t" stroked="f" coordsize="21600,21600" o:gfxdata="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QXg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617855</wp:posOffset>
                </wp:positionV>
                <wp:extent cx="215900" cy="215900"/>
                <wp:effectExtent l="0" t="0" r="12700" b="127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41" name="剪去对角的矩形 41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06" y="28589"/>
                            <a:ext cx="180005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4.25pt;margin-top:48.65pt;height:17pt;width:17pt;z-index:251672576;mso-width-relative:page;mso-height-relative:page;" coordorigin="-9525,-9525" coordsize="252000,252000" o:gfxdata="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ROXDC7wAAADb&#10;AAAADwAAAGRycy9kb3ducmV2LnhtbEWPUWvCQBCE3wX/w7FC3/QSkVpSTxFBbd9q7A9YctskbW4v&#10;3K3R9tf3CgUfh5n5hlltbq5TA4XYejaQzzJQxJW3LdcG3s/76ROoKMgWO89k4JsibNbj0QoL6698&#10;oqGUWiUIxwINNCJ9oXWsGnIYZ74nTt6HDw4lyVBrG/Ca4K7T8yx71A5bTgsN9rRrqPoqL87A69Ee&#10;utOwmw8/i5C/fYocllsx5mGSZ8+ghG5yD/+3X6yBRQ5/X9IP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lwwu8AAAA&#10;2wAAAA8AAAAAAAAAAQAgAAAAIgAAAGRycy9kb3ducmV2LnhtbFBLAQIUABQAAAAIAIdO4kAzLwWe&#10;OwAAADkAAAAQAAAAAAAAAAEAIAAAAAsBAABkcnMvc2hhcGV4bWwueG1sUEsFBgAAAAAGAAYAWwEA&#10;ALUDAAAAAA=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28606;top:28589;height:180000;width:180005;" filled="f" o:preferrelative="t" stroked="f" coordsize="21600,21600" o:gfxdata="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0p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266065</wp:posOffset>
                </wp:positionV>
                <wp:extent cx="215900" cy="215900"/>
                <wp:effectExtent l="0" t="0" r="1270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30" name="剪去对角的矩形 30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06" y="28589"/>
                            <a:ext cx="180005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5pt;margin-top:20.95pt;height:17pt;width:17pt;z-index:251670528;mso-width-relative:page;mso-height-relative:page;" coordorigin="-9525,-9525" coordsize="252000,252000" o:gfxdata="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c68V7boAAADb&#10;AAAADwAAAGRycy9kb3ducmV2LnhtbEVPS27CMBDdV+IO1iB1V5xQ1KKAQQgJSneFcoBRPCSBeBzZ&#10;0/A5fb2o1OXT+8+XN9eqnkJsPBvIRxko4tLbhisDx+/NyxRUFGSLrWcycKcIy8XgaY6F9VfeU3+Q&#10;SqUQjgUaqEW6QutY1uQwjnxHnLiTDw4lwVBpG/Cawl2rx1n2ph02nBpq7GhdU3k5/DgDnx922+77&#10;9bh/TEL+dRbZvq/EmOdhns1ACd3kX/zn3lkDr2l9+pJ+gF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xXtugAAANsA&#10;AAAPAAAAAAAAAAEAIAAAACIAAABkcnMvZG93bnJldi54bWxQSwECFAAUAAAACACHTuJAMy8FnjsA&#10;AAA5AAAAEAAAAAAAAAABACAAAAAJAQAAZHJzL3NoYXBleG1sLnhtbFBLBQYAAAAABgAGAFsBAACz&#10;AwAAAAA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28606;top:28589;height:180000;width:180005;" filled="f" o:preferrelative="t" stroked="f" coordsize="21600,21600" o:gfxdata="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mba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inline distT="0" distB="0" distL="114300" distR="114300">
            <wp:extent cx="982345" cy="1188720"/>
            <wp:effectExtent l="0" t="0" r="8255" b="11430"/>
            <wp:docPr id="3" name="图片 3" descr="P60127-07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60127-0734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-152400</wp:posOffset>
                </wp:positionV>
                <wp:extent cx="1857375" cy="14579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45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腾祥嘉丽细圆简" w:hAnsi="腾祥嘉丽细圆简" w:eastAsia="腾祥嘉丽细圆简"/>
                                <w:sz w:val="22"/>
                              </w:rPr>
                            </w:pPr>
                            <w:r>
                              <w:rPr>
                                <w:rFonts w:ascii="腾祥嘉丽细圆简" w:hAnsi="腾祥嘉丽细圆简" w:eastAsia="腾祥嘉丽细圆简"/>
                                <w:color w:val="0070C0"/>
                                <w:sz w:val="72"/>
                              </w:rPr>
                              <w:t>张</w:t>
                            </w:r>
                            <w:r>
                              <w:rPr>
                                <w:rFonts w:hint="eastAsia" w:ascii="腾祥嘉丽细圆简" w:hAnsi="腾祥嘉丽细圆简" w:eastAsia="腾祥嘉丽细圆简"/>
                                <w:color w:val="0070C0"/>
                                <w:sz w:val="72"/>
                                <w:lang w:val="en-US" w:eastAsia="zh-CN"/>
                              </w:rPr>
                              <w:t>家裕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web前端--3年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期望月薪：20K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预计到岗时间：16年3月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05pt;margin-top:-12pt;height:114.8pt;width:146.25pt;z-index:251624448;mso-width-relative:page;mso-height-relative:page;" filled="f" stroked="f" coordsize="21600,21600" o:gfxdata="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kDbj2wAAAAsBAAAPAAAAAAAAAAEAIAAAACIAAABkcnMvZG93bnJldi54bWxQSwECFAAU&#10;AAAACACHTuJAL+/lby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腾祥嘉丽细圆简" w:hAnsi="腾祥嘉丽细圆简" w:eastAsia="腾祥嘉丽细圆简"/>
                          <w:sz w:val="22"/>
                        </w:rPr>
                      </w:pPr>
                      <w:r>
                        <w:rPr>
                          <w:rFonts w:ascii="腾祥嘉丽细圆简" w:hAnsi="腾祥嘉丽细圆简" w:eastAsia="腾祥嘉丽细圆简"/>
                          <w:color w:val="0070C0"/>
                          <w:sz w:val="72"/>
                        </w:rPr>
                        <w:t>张</w:t>
                      </w:r>
                      <w:r>
                        <w:rPr>
                          <w:rFonts w:hint="eastAsia" w:ascii="腾祥嘉丽细圆简" w:hAnsi="腾祥嘉丽细圆简" w:eastAsia="腾祥嘉丽细圆简"/>
                          <w:color w:val="0070C0"/>
                          <w:sz w:val="72"/>
                          <w:lang w:val="en-US" w:eastAsia="zh-CN"/>
                        </w:rPr>
                        <w:t>家裕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web前端--3年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期望月薪：20K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预计到岗时间：16年3月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-85725</wp:posOffset>
                </wp:positionV>
                <wp:extent cx="215900" cy="215900"/>
                <wp:effectExtent l="0" t="0" r="12700" b="127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9525" y="-9525"/>
                          <a:chExt cx="252000" cy="252000"/>
                        </a:xfrm>
                      </wpg:grpSpPr>
                      <wps:wsp>
                        <wps:cNvPr id="13" name="剪去对角的矩形 13"/>
                        <wps:cNvSpPr/>
                        <wps:spPr>
                          <a:xfrm>
                            <a:off x="-9525" y="-9525"/>
                            <a:ext cx="252000" cy="252000"/>
                          </a:xfrm>
                          <a:prstGeom prst="snip2Diag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265" y="30156"/>
                            <a:ext cx="147000" cy="1469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3.5pt;margin-top:-6.75pt;height:17pt;width:17pt;z-index:251668480;mso-width-relative:page;mso-height-relative:page;" coordorigin="-9525,-9525" coordsize="252000,252000" o:gfxdata="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">
                <o:lock v:ext="edit" aspectratio="f"/>
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yMjX+roAAADb&#10;AAAADwAAAGRycy9kb3ducmV2LnhtbEVP22rCQBB9L/Qflin0rW6iYkvqKiJo9U1tP2DITpO02dmw&#10;O8bL17uFgm9zONeZzs+uVT2F2Hg2kA8yUMSltw1XBr4+Vy9voKIgW2w9k4ELRZjPHh+mWFh/4j31&#10;B6lUCuFYoIFapCu0jmVNDuPAd8SJ+/bBoSQYKm0DnlK4a/UwyybaYcOpocaOljWVv4ejM7D9sOt2&#10;3y+H/XUc8t2PyPp1IcY8P+XZOyihs9zF/+6NTfNH8PdLOkDP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Nf6ugAAANsA&#10;AAAPAAAAAAAAAAEAIAAAACIAAABkcnMvZG93bnJldi54bWxQSwECFAAUAAAACACHTuJAMy8FnjsA&#10;AAA5AAAAEAAAAAAAAAABACAAAAAJAQAAZHJzL3NoYXBleG1sLnhtbFBLBQYAAAAABgAGAFsBAACz&#10;AwAAAAA=&#10;" path="m0,0l209999,0,252000,42000,252000,252000,252000,252000,42000,252000,0,209999,0,0xe">
                  <v:path o:connectlocs="252000,126000;126000,252000;0,126000;126000,0" o:connectangles="0,5400000,10800000,1620000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75" type="#_x0000_t75" style="position:absolute;left:49265;top:30156;height:146994;width:147000;" filled="f" o:preferrelative="t" stroked="f" coordsize="21600,21600" o:gfxdata="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nPr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600325" cy="141922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所在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城市：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北京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朝阳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电话号码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15810005993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邮箱地址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907010286@qq.com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31.5pt;margin-top:-9pt;height:111.75pt;width:204.75pt;z-index:251627520;mso-width-relative:page;mso-height-relative:page;" filled="f" stroked="f" coordsize="21600,21600" o:gfxdata="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58PdtwAAAAMAQAADwAAAAAAAAABACAAAAAiAAAAZHJzL2Rvd25yZXYueG1sUEsBAhQAFAAA&#10;AAgAh07iQAQV8k4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所在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城市：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北京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朝阳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电话号码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15810005993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邮箱地址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907010286@qq.com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-38100</wp:posOffset>
                </wp:positionV>
                <wp:extent cx="28575" cy="1187450"/>
                <wp:effectExtent l="0" t="0" r="28575" b="317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187450"/>
                          <a:chOff x="0" y="0"/>
                          <a:chExt cx="28625" cy="104400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 flipH="1">
                            <a:off x="0" y="0"/>
                            <a:ext cx="50" cy="104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>
                            <a:off x="28575" y="0"/>
                            <a:ext cx="50" cy="104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25pt;margin-top:-3pt;height:93.5pt;width:2.25pt;z-index:251660288;mso-width-relative:page;mso-height-relative:page;" coordsize="28625,1044000" o:gfxdata="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/OaN9gAAAAKAQAADwAAAAAAAAABACAAAAAiAAAA&#10;ZHJzL2Rvd25yZXYueG1sUEsBAhQAFAAAAAgAh07iQIs1uENAAgAAYAYAAA4AAAAAAAAAAQAgAAAA&#10;JwEAAGRycy9lMm9Eb2MueG1sUEsFBgAAAAAGAAYAWQEAANkFAAAAAA==&#10;">
                <o:lock v:ext="edit" aspectratio="f"/>
                <v:line id="_x0000_s1026" o:spid="_x0000_s1026" o:spt="20" style="position:absolute;left:0;top:0;flip:x;height:1044000;width:50;" filled="f" stroked="t" coordsize="21600,21600" o:gfxdata="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n9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line id="_x0000_s1026" o:spid="_x0000_s1026" o:spt="20" style="position:absolute;left:28575;top:0;flip:x;height:1044000;width:50;" filled="f" stroked="t" coordsize="21600,21600" o:gfxdata="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EOk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6048375</wp:posOffset>
                </wp:positionV>
                <wp:extent cx="6518275" cy="419100"/>
                <wp:effectExtent l="0" t="0" r="1587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275" cy="419100"/>
                          <a:chOff x="0" y="0"/>
                          <a:chExt cx="6518325" cy="41910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66700" y="0"/>
                            <a:ext cx="1200114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251452" cy="251460"/>
                            <a:chOff x="-9525" y="-9525"/>
                            <a:chExt cx="252000" cy="252000"/>
                          </a:xfrm>
                        </wpg:grpSpPr>
                        <wps:wsp>
                          <wps:cNvPr id="53" name="剪去对角的矩形 53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snip2Diag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52" y="28590"/>
                              <a:ext cx="180005" cy="1799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直接连接符 55"/>
                        <wps:cNvCnPr/>
                        <wps:spPr>
                          <a:xfrm>
                            <a:off x="1514475" y="200025"/>
                            <a:ext cx="500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476.25pt;height:33pt;width:513.25pt;z-index:251676672;mso-width-relative:page;mso-height-relative:page;" coordsize="6518325,419100" o:gfxdata="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">
                <o:lock v:ext="edit" aspectratio="f"/>
                <v:shape id="_x0000_s1026" o:spid="_x0000_s1026" o:spt="202" type="#_x0000_t202" style="position:absolute;left:266700;top:0;height:419100;width:1200114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</w:pPr>
                        <w:r>
                          <w:rPr>
                            <w:rFonts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51460;width:251452;" coordorigin="-9525,-9525" coordsize="252000,2520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XqJuOr4AAADb&#10;AAAADwAAAGRycy9kb3ducmV2LnhtbEWPzW7CMBCE70h9B2srcStOKP1RikEIqUBvDe0DrOJtkjZe&#10;R/YSoE9fI1XiOJqZbzTz5cl1aqAQW88G8kkGirjytuXawOfH690zqCjIFjvPZOBMEZaLm9EcC+uP&#10;XNKwl1olCMcCDTQifaF1rBpyGCe+J07elw8OJclQaxvwmOCu09Mse9QOW04LDfa0bqj62R+cgbet&#10;3XTlsJ4Ov7OQv3+LbJ5WYsz4Ns9eQAmd5Br+b++sgYd7uHxJP0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uOr4A&#10;AADbAAAADwAAAAAAAAABACAAAAAiAAAAZHJzL2Rvd25yZXYueG1sUEsBAhQAFAAAAAgAh07iQDMv&#10;BZ47AAAAOQAAABAAAAAAAAAAAQAgAAAADQEAAGRycy9zaGFwZXhtbC54bWxQSwUGAAAAAAYABgBb&#10;AQAAtwMAAAAA&#10;" path="m0,0l209999,0,252000,42000,252000,252000,252000,252000,42000,252000,0,209999,0,0xe">
                    <v:path o:connectlocs="252000,126000;126000,252000;0,126000;126000,0" o:connectangles="0,5400000,10800000,16200000"/>
                    <v:fill on="t" focussize="0,0"/>
                    <v:stroke weight="1pt" color="#0070C0 [3204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38152;top:28590;height:179998;width:180005;" filled="f" o:preferrelative="t" stroked="f" coordsize="21600,21600" o:gfxdata="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tzR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line id="_x0000_s1026" o:spid="_x0000_s1026" o:spt="20" style="position:absolute;left:1514475;top:200025;height:0;width:5003850;" filled="f" stroked="t" coordsize="21600,21600" o:gfxdata="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mlB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2219325</wp:posOffset>
                </wp:positionV>
                <wp:extent cx="6518275" cy="419100"/>
                <wp:effectExtent l="0" t="0" r="349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275" cy="419100"/>
                          <a:chOff x="0" y="0"/>
                          <a:chExt cx="6518275" cy="419100"/>
                        </a:xfrm>
                      </wpg:grpSpPr>
                      <wps:wsp>
                        <wps:cNvPr id="177" name="文本框 177"/>
                        <wps:cNvSpPr txBox="1"/>
                        <wps:spPr>
                          <a:xfrm>
                            <a:off x="266700" y="0"/>
                            <a:ext cx="1200114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  <w:lang w:val="en-US"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8" name="组合 178"/>
                        <wpg:cNvGrpSpPr/>
                        <wpg:grpSpPr>
                          <a:xfrm>
                            <a:off x="0" y="57150"/>
                            <a:ext cx="251452" cy="251460"/>
                            <a:chOff x="-9525" y="-9525"/>
                            <a:chExt cx="252000" cy="252000"/>
                          </a:xfrm>
                        </wpg:grpSpPr>
                        <wps:wsp>
                          <wps:cNvPr id="179" name="剪去对角的矩形 17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snip2Diag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0" name="图片 1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28589"/>
                              <a:ext cx="180026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1" name="直接连接符 181"/>
                        <wps:cNvCnPr/>
                        <wps:spPr>
                          <a:xfrm>
                            <a:off x="1514475" y="200025"/>
                            <a:ext cx="5003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174.75pt;height:33pt;width:513.25pt;z-index:251641856;mso-width-relative:page;mso-height-relative:page;" coordsize="6518275,419100" o:gfxdata="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">
                <o:lock v:ext="edit" aspectratio="f"/>
                <v:shape id="_x0000_s1026" o:spid="_x0000_s1026" o:spt="202" type="#_x0000_t202" style="position:absolute;left:266700;top:0;height:419100;width:1200114;" filled="f" stroked="f" coordsize="21600,21600" o:gfxdata="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l5o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51460;width:251452;" coordorigin="-9525,-9525" coordsize="252000,25200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/lVuSrsAAADc&#10;AAAADwAAAGRycy9kb3ducmV2LnhtbEVP22rCQBB9L/gPywh9q5tIqTW6igi1+lYvHzBkp0lqdjbs&#10;TqP167tCoW9zONeZL6+uVT2F2Hg2kI8yUMSltw1XBk7Ht6dXUFGQLbaeycAPRVguBg9zLKy/8J76&#10;g1QqhXAs0EAt0hVax7Imh3HkO+LEffrgUBIMlbYBLynctXqcZS/aYcOpocaO1jWV58O3M7B7t5t2&#10;36/H/e055B9fIpvJSox5HObZDJTQVf7Ff+6tTfMnU7g/ky7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lVuSrsAAADc&#10;AAAADwAAAAAAAAABACAAAAAiAAAAZHJzL2Rvd25yZXYueG1sUEsBAhQAFAAAAAgAh07iQDMvBZ47&#10;AAAAOQAAABAAAAAAAAAAAQAgAAAACgEAAGRycy9zaGFwZXhtbC54bWxQSwUGAAAAAAYABgBbAQAA&#10;tAMAAAAA&#10;" path="m0,0l209999,0,252000,42000,252000,252000,252000,252000,42000,252000,0,209999,0,0xe">
                    <v:path o:connectlocs="252000,126000;126000,252000;0,126000;126000,0" o:connectangles="0,5400000,10800000,16200000"/>
                    <v:fill on="t" focussize="0,0"/>
                    <v:stroke weight="1pt" color="#0070C0 [3204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19050;top:28589;height:180000;width:180026;" filled="f" o:preferrelative="t" stroked="f" coordsize="21600,21600" o:gfxdata="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OQA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line id="_x0000_s1026" o:spid="_x0000_s1026" o:spt="20" style="position:absolute;left:1514475;top:200025;height:0;width:5003800;" filled="f" stroked="t" coordsize="21600,21600" o:gfxdata="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VgZ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6732270" cy="79533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00" cy="795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韩国大邱韩医大学校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计算机应用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ind w:left="168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主修计算机应用专业，副修韩国语专业，取得文学、理学双学士学位。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-2016.0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金蝌蚪理财（移动web改版）       web前端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负责全部前端工作，使用requirejs做按需加载，使用zepto.js类库，实现复杂的交互效果并且适配主流手机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金蝌蚪理财pc端页面改版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 xml:space="preserve"> web前端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兼容主流浏览器（ie7及以上），制作交互效果，独立完成。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-2015.1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>凯瑞财金（pc）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lang w:val="en-US" w:eastAsia="zh-CN"/>
                              </w:rPr>
                              <w:t xml:space="preserve"> web前端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使用angularjs框架制作但页面应用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流畅的相应速度</w:t>
                            </w: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2415" w:leftChars="11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熟练使用各种类库如jquery，zepto，也能使用原生js开发。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在实际项目中使用过angularjs，requirejs框架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使用gulp进行前端自动化作业，熟练sass等css预处理语言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多个移动web项目开发经验，对移动端适配有自己的理解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喜欢阅读，享受生活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108pt;height:626.25pt;width:530.1pt;z-index:251621376;mso-width-relative:page;mso-height-relative:page;" filled="f" stroked="f" coordsize="21600,21600" o:gfxdata="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ue+TXdAAAADQEAAA8AAAAAAAAAAQAgAAAAIgAAAGRycy9kb3ducmV2LnhtbFBLAQIUABQA&#10;AAAIAIdO4kD8BxZB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韩国大邱韩医大学校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计算机应用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（本科）</w:t>
                      </w:r>
                    </w:p>
                    <w:p>
                      <w:pPr>
                        <w:snapToGrid w:val="0"/>
                        <w:ind w:left="1680" w:leftChars="0"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主修计算机应用专业，副修韩国语专业，取得文学、理学双学士学位。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-2016.0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金蝌蚪理财（移动web改版）       web前端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负责全部前端工作，使用requirejs做按需加载，使用zepto.js类库，实现复杂的交互效果并且适配主流手机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-2014.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金蝌蚪理财pc端页面改版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 xml:space="preserve"> web前端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兼容主流浏览器（ie7及以上），制作交互效果，独立完成。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-2015.1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>凯瑞财金（pc）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lang w:val="en-US" w:eastAsia="zh-CN"/>
                        </w:rPr>
                        <w:t xml:space="preserve"> web前端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使用angularjs框架制作但页面应用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流畅的相应速度</w:t>
                      </w: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left="2415" w:leftChars="115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熟练使用各种类库如jquery，zepto，也能使用原生js开发。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在实际项目中使用过angularjs，requirejs框架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使用gulp进行前端自动化作业，熟练sass等css预处理语言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多个移动web项目开发经验，对移动端适配有自己的理解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喜欢阅读，享受生活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733425</wp:posOffset>
                </wp:positionV>
                <wp:extent cx="6518275" cy="419100"/>
                <wp:effectExtent l="0" t="0" r="15875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8275" cy="419100"/>
                          <a:chOff x="0" y="0"/>
                          <a:chExt cx="6518325" cy="41910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266700" y="0"/>
                            <a:ext cx="1200114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36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0" y="57150"/>
                            <a:ext cx="251452" cy="251460"/>
                            <a:chOff x="-9525" y="-9525"/>
                            <a:chExt cx="252000" cy="252000"/>
                          </a:xfrm>
                        </wpg:grpSpPr>
                        <wps:wsp>
                          <wps:cNvPr id="9" name="剪去对角的矩形 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snip2Diag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4" y="9539"/>
                              <a:ext cx="216031" cy="216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1514475" y="200025"/>
                            <a:ext cx="500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57.75pt;height:33pt;width:513.25pt;z-index:251654144;mso-width-relative:page;mso-height-relative:page;" coordsize="6518325,419100" o:gfxdata="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">
                <o:lock v:ext="edit" aspectratio="f"/>
                <v:shape id="_x0000_s1026" o:spid="_x0000_s1026" o:spt="202" type="#_x0000_t202" style="position:absolute;left:266700;top:0;height:419100;width:1200114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</w:pPr>
                        <w:r>
                          <w:rPr>
                            <w:rFonts w:hint="eastAsia"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  <w:t>教育</w:t>
                        </w:r>
                        <w:r>
                          <w:rPr>
                            <w:rFonts w:ascii="腾祥嘉丽细圆简" w:hAnsi="腾祥嘉丽细圆简" w:eastAsia="腾祥嘉丽细圆简"/>
                            <w:color w:val="0070C0"/>
                            <w:sz w:val="36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251460;width:251452;" coordorigin="-9525,-9525" coordsize="252000,2520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-9525;top:-9525;height:252000;width:252000;v-text-anchor:middle;" fillcolor="#0070C0" filled="t" stroked="t" coordsize="252000,252000" o:gfxdata="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Jd3S8AAAA&#10;2gAAAA8AAAAAAAAAAQAgAAAAIgAAAGRycy9kb3ducmV2LnhtbFBLAQIUABQAAAAIAIdO4kAzLwWe&#10;OwAAADkAAAAQAAAAAAAAAAEAIAAAAAsBAABkcnMvc2hhcGV4bWwueG1sUEsFBgAAAAAGAAYAWwEA&#10;ALUDAAAAAA==&#10;" path="m0,0l209999,0,252000,42000,252000,252000,252000,252000,42000,252000,0,209999,0,0xe">
                    <v:path o:connectlocs="252000,126000;126000,252000;0,126000;126000,0" o:connectangles="0,5400000,10800000,16200000"/>
                    <v:fill on="t" focussize="0,0"/>
                    <v:stroke weight="1pt" color="#0070C0 [3204]" miterlimit="8" joinstyle="miter"/>
                    <v:imagedata o:title=""/>
                    <o:lock v:ext="edit" aspectratio="f"/>
                  </v:shape>
                  <v:shape id="_x0000_s1026" o:spid="_x0000_s1026" o:spt="75" type="#_x0000_t75" style="position:absolute;left:9524;top:9539;height:216000;width:216031;" filled="f" o:preferrelative="t" stroked="f" coordsize="21600,21600" o:gfxdata="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YeS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line id="_x0000_s1026" o:spid="_x0000_s1026" o:spt="20" style="position:absolute;left:1514475;top:200025;height:0;width:5003850;" filled="f" stroked="t" coordsize="21600,21600" o:gfxdata="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3K9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腾祥嘉丽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23FCA"/>
    <w:rsid w:val="00182584"/>
    <w:rsid w:val="001C4163"/>
    <w:rsid w:val="00292939"/>
    <w:rsid w:val="00332190"/>
    <w:rsid w:val="003F0ADA"/>
    <w:rsid w:val="003F7176"/>
    <w:rsid w:val="00427611"/>
    <w:rsid w:val="00445FFB"/>
    <w:rsid w:val="00495E6B"/>
    <w:rsid w:val="004F60DB"/>
    <w:rsid w:val="00721F01"/>
    <w:rsid w:val="00734F05"/>
    <w:rsid w:val="0075113A"/>
    <w:rsid w:val="007C4AF2"/>
    <w:rsid w:val="008443BA"/>
    <w:rsid w:val="008A6E75"/>
    <w:rsid w:val="009177FB"/>
    <w:rsid w:val="00A4357A"/>
    <w:rsid w:val="00AC00AA"/>
    <w:rsid w:val="00B67B82"/>
    <w:rsid w:val="00C830EF"/>
    <w:rsid w:val="00CC31F2"/>
    <w:rsid w:val="00DD3FFF"/>
    <w:rsid w:val="00DE3A68"/>
    <w:rsid w:val="00EE25DA"/>
    <w:rsid w:val="00FB03FD"/>
    <w:rsid w:val="00FE5FC1"/>
    <w:rsid w:val="0FA505BA"/>
    <w:rsid w:val="2DE47D59"/>
    <w:rsid w:val="3D176D48"/>
    <w:rsid w:val="6D423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2016&#26368;&#26032;&#20010;&#20154;&#31616;&#21382;&#27169;&#26495;&#65288;&#24378;&#28872;&#25512;&#33616;&#65289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2016最新个人简历模板（强烈推荐）</Template>
  <Pages>1</Pages>
  <Words>0</Words>
  <Characters>0</Characters>
  <Lines>1</Lines>
  <Paragraphs>1</Paragraphs>
  <ScaleCrop>false</ScaleCrop>
  <LinksUpToDate>false</LinksUpToDate>
  <CharactersWithSpaces>16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2016-01-26T06:32:00Z</dcterms:created>
  <dc:creator>JaYa</dc:creator>
  <cp:lastModifiedBy>JaYa</cp:lastModifiedBy>
  <dcterms:modified xsi:type="dcterms:W3CDTF">2016-01-27T01:51:14Z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